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0D" w:rsidRDefault="00733548">
      <w:pPr>
        <w:pStyle w:val="Title"/>
      </w:pPr>
      <w:r>
        <w:t>Captcha</w:t>
      </w:r>
    </w:p>
    <w:p w:rsidR="009C360D" w:rsidRDefault="00CB770E">
      <w:pPr>
        <w:pStyle w:val="Heading1"/>
      </w:pPr>
      <w:r>
        <w:t>Platform</w:t>
      </w:r>
    </w:p>
    <w:p w:rsidR="009C360D" w:rsidRPr="008C718B" w:rsidRDefault="00CB770E">
      <w:pPr>
        <w:rPr>
          <w:sz w:val="24"/>
        </w:rPr>
      </w:pPr>
      <w:r w:rsidRPr="008C718B">
        <w:rPr>
          <w:sz w:val="24"/>
        </w:rPr>
        <w:t>Microsoft Visual Studio Professional 2013</w:t>
      </w:r>
      <w:r w:rsidR="006A41C3">
        <w:rPr>
          <w:sz w:val="24"/>
        </w:rPr>
        <w:t>, Win32 application</w:t>
      </w:r>
    </w:p>
    <w:p w:rsidR="00CB770E" w:rsidRDefault="00CB770E" w:rsidP="00CB770E">
      <w:pPr>
        <w:pStyle w:val="Heading1"/>
      </w:pPr>
      <w:r>
        <w:t>Language</w:t>
      </w:r>
    </w:p>
    <w:p w:rsidR="00CB770E" w:rsidRPr="008C718B" w:rsidRDefault="00CB770E" w:rsidP="00CB770E">
      <w:pPr>
        <w:rPr>
          <w:sz w:val="24"/>
        </w:rPr>
      </w:pPr>
      <w:r w:rsidRPr="008C718B">
        <w:rPr>
          <w:sz w:val="24"/>
        </w:rPr>
        <w:t xml:space="preserve">Visual </w:t>
      </w:r>
      <w:r w:rsidR="00733548">
        <w:rPr>
          <w:sz w:val="24"/>
        </w:rPr>
        <w:t>C++</w:t>
      </w:r>
    </w:p>
    <w:p w:rsidR="00CB770E" w:rsidRDefault="00CB770E" w:rsidP="00CB770E">
      <w:pPr>
        <w:pStyle w:val="Heading1"/>
      </w:pPr>
      <w:r>
        <w:t>Problem Statement</w:t>
      </w:r>
    </w:p>
    <w:p w:rsidR="00CB770E" w:rsidRDefault="00CB770E" w:rsidP="00CB770E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52"/>
      </w:tblGrid>
      <w:tr w:rsidR="00CB770E" w:rsidRPr="008C718B">
        <w:trPr>
          <w:trHeight w:val="255"/>
        </w:trPr>
        <w:tc>
          <w:tcPr>
            <w:tcW w:w="8752" w:type="dxa"/>
          </w:tcPr>
          <w:p w:rsidR="00CB770E" w:rsidRPr="00A57D90" w:rsidRDefault="00B557DC" w:rsidP="0040368B">
            <w:pPr>
              <w:rPr>
                <w:sz w:val="24"/>
                <w:szCs w:val="22"/>
              </w:rPr>
            </w:pPr>
            <w:r w:rsidRPr="00A57D90">
              <w:rPr>
                <w:sz w:val="24"/>
              </w:rPr>
              <w:t>Captcha - display a captcha and verify the input and display result</w:t>
            </w:r>
          </w:p>
        </w:tc>
      </w:tr>
    </w:tbl>
    <w:p w:rsidR="00CB770E" w:rsidRDefault="00CB770E" w:rsidP="00CB770E">
      <w:pPr>
        <w:pStyle w:val="Heading1"/>
      </w:pPr>
      <w:r>
        <w:t>Objective</w:t>
      </w:r>
    </w:p>
    <w:p w:rsidR="00CB770E" w:rsidRDefault="00CB770E" w:rsidP="00CB770E">
      <w:pPr>
        <w:rPr>
          <w:sz w:val="24"/>
        </w:rPr>
      </w:pPr>
      <w:r w:rsidRPr="008C718B">
        <w:rPr>
          <w:sz w:val="24"/>
        </w:rPr>
        <w:t>To</w:t>
      </w:r>
      <w:r w:rsidR="002B3E3B">
        <w:rPr>
          <w:sz w:val="24"/>
        </w:rPr>
        <w:t xml:space="preserve"> develop a </w:t>
      </w:r>
      <w:r w:rsidR="00B557DC">
        <w:rPr>
          <w:sz w:val="24"/>
        </w:rPr>
        <w:t xml:space="preserve">captcha generator which is capable of differentiating between a </w:t>
      </w:r>
      <w:proofErr w:type="gramStart"/>
      <w:r w:rsidR="006A41C3">
        <w:rPr>
          <w:sz w:val="24"/>
        </w:rPr>
        <w:t>machine</w:t>
      </w:r>
      <w:r w:rsidR="00B557DC">
        <w:rPr>
          <w:sz w:val="24"/>
        </w:rPr>
        <w:t>’s</w:t>
      </w:r>
      <w:proofErr w:type="gramEnd"/>
      <w:r w:rsidR="00B557DC">
        <w:rPr>
          <w:sz w:val="24"/>
        </w:rPr>
        <w:t xml:space="preserve"> input and human input</w:t>
      </w:r>
      <w:r w:rsidR="006A41C3">
        <w:rPr>
          <w:sz w:val="24"/>
        </w:rPr>
        <w:t xml:space="preserve">. This can also be used by various developers who wish to use a captcha input in their </w:t>
      </w:r>
      <w:proofErr w:type="spellStart"/>
      <w:r w:rsidR="006A41C3">
        <w:rPr>
          <w:sz w:val="24"/>
        </w:rPr>
        <w:t>softwares</w:t>
      </w:r>
      <w:proofErr w:type="spellEnd"/>
      <w:r w:rsidR="006A41C3">
        <w:rPr>
          <w:sz w:val="24"/>
        </w:rPr>
        <w:t>/websites.</w:t>
      </w:r>
    </w:p>
    <w:p w:rsidR="0040368B" w:rsidRDefault="0040368B" w:rsidP="0040368B">
      <w:pPr>
        <w:pStyle w:val="Heading1"/>
      </w:pPr>
      <w:r>
        <w:t>Target User Group</w:t>
      </w:r>
    </w:p>
    <w:p w:rsidR="006A41C3" w:rsidRDefault="00E535A7" w:rsidP="006A41C3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Interested people</w:t>
      </w:r>
      <w:r w:rsidR="006A41C3">
        <w:rPr>
          <w:sz w:val="24"/>
        </w:rPr>
        <w:t xml:space="preserve"> ca</w:t>
      </w:r>
      <w:r>
        <w:rPr>
          <w:sz w:val="24"/>
        </w:rPr>
        <w:t>n work on its future extensions, increasing its applications.</w:t>
      </w:r>
    </w:p>
    <w:p w:rsidR="006A4983" w:rsidRPr="006A41C3" w:rsidRDefault="00E535A7" w:rsidP="006A41C3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Developers</w:t>
      </w:r>
      <w:r w:rsidR="006A41C3" w:rsidRPr="006A41C3">
        <w:rPr>
          <w:sz w:val="24"/>
        </w:rPr>
        <w:t xml:space="preserve"> who want to distinguish between human users and robot users</w:t>
      </w:r>
      <w:r w:rsidR="006A4983" w:rsidRPr="006A41C3">
        <w:rPr>
          <w:sz w:val="24"/>
        </w:rPr>
        <w:t>.</w:t>
      </w:r>
    </w:p>
    <w:p w:rsidR="00CB770E" w:rsidRDefault="00CB770E" w:rsidP="00CB770E">
      <w:pPr>
        <w:pStyle w:val="Heading1"/>
      </w:pPr>
      <w:r>
        <w:t>Major functionality</w:t>
      </w:r>
    </w:p>
    <w:p w:rsidR="00CB770E" w:rsidRDefault="007D779D" w:rsidP="005C364E">
      <w:pPr>
        <w:pStyle w:val="Heading4"/>
        <w:numPr>
          <w:ilvl w:val="0"/>
          <w:numId w:val="14"/>
        </w:numPr>
      </w:pPr>
      <w:r>
        <w:t>The Starter</w:t>
      </w:r>
    </w:p>
    <w:p w:rsidR="007D779D" w:rsidRPr="008C718B" w:rsidRDefault="00A57D90" w:rsidP="007D779D">
      <w:pPr>
        <w:rPr>
          <w:sz w:val="24"/>
        </w:rPr>
      </w:pPr>
      <w:r>
        <w:rPr>
          <w:sz w:val="24"/>
        </w:rPr>
        <w:t>Captcha with randomized noise will be generated and verified with user input.</w:t>
      </w:r>
      <w:r w:rsidR="00FF477E">
        <w:rPr>
          <w:sz w:val="24"/>
        </w:rPr>
        <w:t xml:space="preserve"> Option to refresh the current display will also be provided.</w:t>
      </w:r>
    </w:p>
    <w:p w:rsidR="005C364E" w:rsidRDefault="005C364E" w:rsidP="005C364E">
      <w:pPr>
        <w:pStyle w:val="Heading4"/>
        <w:numPr>
          <w:ilvl w:val="0"/>
          <w:numId w:val="14"/>
        </w:numPr>
      </w:pPr>
      <w:r>
        <w:t>Next Level</w:t>
      </w:r>
    </w:p>
    <w:p w:rsidR="005C364E" w:rsidRPr="008C718B" w:rsidRDefault="00A57D90" w:rsidP="005C364E">
      <w:pPr>
        <w:rPr>
          <w:sz w:val="24"/>
        </w:rPr>
      </w:pPr>
      <w:r>
        <w:rPr>
          <w:sz w:val="24"/>
        </w:rPr>
        <w:t>The software will be modified to facilitate its use as a plugin on various platforms.</w:t>
      </w:r>
      <w:r w:rsidR="005F54AC">
        <w:rPr>
          <w:sz w:val="24"/>
        </w:rPr>
        <w:t xml:space="preserve"> The captcha string will be hashed, hence increasing the security of the product.</w:t>
      </w:r>
    </w:p>
    <w:p w:rsidR="005C364E" w:rsidRDefault="00EF2C5C" w:rsidP="005C364E">
      <w:pPr>
        <w:pStyle w:val="Heading4"/>
        <w:numPr>
          <w:ilvl w:val="0"/>
          <w:numId w:val="14"/>
        </w:numPr>
      </w:pPr>
      <w:r>
        <w:lastRenderedPageBreak/>
        <w:t>Warrior</w:t>
      </w:r>
    </w:p>
    <w:p w:rsidR="00AE76C9" w:rsidRPr="00A57D90" w:rsidRDefault="00A57D90" w:rsidP="00A57D90">
      <w:pPr>
        <w:rPr>
          <w:sz w:val="24"/>
        </w:rPr>
      </w:pPr>
      <w:r>
        <w:rPr>
          <w:sz w:val="24"/>
        </w:rPr>
        <w:t>Multiple difficulty levels will be added, i.e., the level of noise introduced can be controlled by the user</w:t>
      </w:r>
      <w:r w:rsidR="00AE76C9">
        <w:rPr>
          <w:sz w:val="24"/>
        </w:rPr>
        <w:t>.</w:t>
      </w:r>
      <w:r>
        <w:rPr>
          <w:sz w:val="24"/>
        </w:rPr>
        <w:t xml:space="preserve"> And mathematical captcha will also be provide.</w:t>
      </w:r>
    </w:p>
    <w:p w:rsidR="00AE76C9" w:rsidRDefault="00A57D90" w:rsidP="00A57D90">
      <w:pPr>
        <w:pStyle w:val="Heading1"/>
      </w:pPr>
      <w:r>
        <w:t>Future Extensions</w:t>
      </w:r>
    </w:p>
    <w:p w:rsidR="00A57D90" w:rsidRPr="00A57D90" w:rsidRDefault="00A57D90" w:rsidP="00A57D90">
      <w:pPr>
        <w:pStyle w:val="ListParagraph"/>
        <w:numPr>
          <w:ilvl w:val="0"/>
          <w:numId w:val="21"/>
        </w:numPr>
        <w:rPr>
          <w:sz w:val="24"/>
        </w:rPr>
      </w:pPr>
      <w:r w:rsidRPr="00B25020">
        <w:rPr>
          <w:rStyle w:val="Heading4Char"/>
        </w:rPr>
        <w:t>Audio captcha</w:t>
      </w:r>
      <w:r w:rsidR="00B25020">
        <w:rPr>
          <w:rStyle w:val="Heading4Char"/>
        </w:rPr>
        <w:t xml:space="preserve">: </w:t>
      </w:r>
      <w:r w:rsidR="00B25020" w:rsidRPr="00B25020">
        <w:rPr>
          <w:sz w:val="24"/>
        </w:rPr>
        <w:t>Instead of the displayed captcha, user can request for an audio clip and enter the characters spoken</w:t>
      </w:r>
      <w:r w:rsidRPr="00A57D90">
        <w:rPr>
          <w:sz w:val="24"/>
        </w:rPr>
        <w:t>.</w:t>
      </w:r>
    </w:p>
    <w:p w:rsidR="005F54AC" w:rsidRPr="005F54AC" w:rsidRDefault="005F54AC" w:rsidP="00A57D90">
      <w:pPr>
        <w:pStyle w:val="ListParagraph"/>
        <w:numPr>
          <w:ilvl w:val="0"/>
          <w:numId w:val="21"/>
        </w:numPr>
        <w:rPr>
          <w:sz w:val="24"/>
        </w:rPr>
      </w:pPr>
      <w:r w:rsidRPr="00B25020">
        <w:rPr>
          <w:rStyle w:val="Heading4Char"/>
        </w:rPr>
        <w:t>Self-learning</w:t>
      </w:r>
      <w:r w:rsidR="00B25020">
        <w:rPr>
          <w:rStyle w:val="Heading4Char"/>
        </w:rPr>
        <w:t xml:space="preserve">: </w:t>
      </w:r>
      <w:r w:rsidR="00B25020" w:rsidRPr="00EC1B17">
        <w:rPr>
          <w:sz w:val="24"/>
        </w:rPr>
        <w:t xml:space="preserve">The users giving correct response to the captcha will be given a second one whose answer will be unknown. Assuming that the user is intelligent (since he got the first one right) his input will be regarded as the </w:t>
      </w:r>
      <w:r w:rsidR="00EC1B17" w:rsidRPr="00EC1B17">
        <w:rPr>
          <w:sz w:val="24"/>
        </w:rPr>
        <w:t>right answer for the second one</w:t>
      </w:r>
      <w:r w:rsidRPr="00EC1B17">
        <w:rPr>
          <w:sz w:val="24"/>
        </w:rPr>
        <w:t>.</w:t>
      </w:r>
      <w:r w:rsidR="00EC1B17">
        <w:rPr>
          <w:sz w:val="24"/>
        </w:rPr>
        <w:t xml:space="preserve"> </w:t>
      </w:r>
    </w:p>
    <w:p w:rsidR="00A57D90" w:rsidRPr="00A57D90" w:rsidRDefault="005F54AC" w:rsidP="00A57D90">
      <w:pPr>
        <w:pStyle w:val="ListParagraph"/>
        <w:numPr>
          <w:ilvl w:val="0"/>
          <w:numId w:val="21"/>
        </w:numPr>
      </w:pPr>
      <w:r w:rsidRPr="00EC1B17">
        <w:rPr>
          <w:rStyle w:val="Heading4Char"/>
        </w:rPr>
        <w:t>Captcha location and size</w:t>
      </w:r>
      <w:r w:rsidR="00EC1B17">
        <w:rPr>
          <w:rStyle w:val="Heading4Char"/>
        </w:rPr>
        <w:t xml:space="preserve">: </w:t>
      </w:r>
      <w:r w:rsidR="00EC1B17" w:rsidRPr="00EC1B17">
        <w:rPr>
          <w:sz w:val="24"/>
        </w:rPr>
        <w:t>The developers using this software will be given the flexibility to change the image size and location</w:t>
      </w:r>
      <w:r>
        <w:t>.</w:t>
      </w:r>
    </w:p>
    <w:p w:rsidR="00EF2C5C" w:rsidRDefault="00EF2C5C" w:rsidP="00EF2C5C">
      <w:pPr>
        <w:pStyle w:val="Heading1"/>
      </w:pPr>
      <w:r>
        <w:t>Modules</w:t>
      </w:r>
    </w:p>
    <w:p w:rsidR="00CC5132" w:rsidRDefault="00E535A7" w:rsidP="00CC5132">
      <w:pPr>
        <w:pStyle w:val="Heading4"/>
        <w:numPr>
          <w:ilvl w:val="0"/>
          <w:numId w:val="15"/>
        </w:numPr>
      </w:pPr>
      <w:r>
        <w:t>Generate Captcha</w:t>
      </w:r>
    </w:p>
    <w:p w:rsidR="003E3AB2" w:rsidRPr="008C718B" w:rsidRDefault="005F54AC" w:rsidP="00CC5132">
      <w:pPr>
        <w:rPr>
          <w:sz w:val="24"/>
        </w:rPr>
      </w:pPr>
      <w:r>
        <w:rPr>
          <w:sz w:val="24"/>
        </w:rPr>
        <w:t>A random string is generated and displayed in bitmap using graphics library. Structure of the characters (small and capital alphabets and numerals) will be stored in a text file from which information regarding pixels will be retrieved.</w:t>
      </w:r>
    </w:p>
    <w:p w:rsidR="003E3AB2" w:rsidRDefault="005F54AC" w:rsidP="003E3AB2">
      <w:pPr>
        <w:pStyle w:val="Heading4"/>
        <w:numPr>
          <w:ilvl w:val="0"/>
          <w:numId w:val="15"/>
        </w:numPr>
      </w:pPr>
      <w:r>
        <w:t>Display Captcha</w:t>
      </w:r>
    </w:p>
    <w:p w:rsidR="005F54AC" w:rsidRDefault="00FF477E" w:rsidP="005F54AC">
      <w:pPr>
        <w:rPr>
          <w:sz w:val="24"/>
        </w:rPr>
      </w:pPr>
      <w:r>
        <w:rPr>
          <w:sz w:val="24"/>
        </w:rPr>
        <w:t>The bitmap generated will be distorted.</w:t>
      </w:r>
    </w:p>
    <w:p w:rsidR="00FF477E" w:rsidRDefault="00FF477E" w:rsidP="00FF477E">
      <w:pPr>
        <w:pStyle w:val="ListParagraph"/>
        <w:numPr>
          <w:ilvl w:val="0"/>
          <w:numId w:val="22"/>
        </w:numPr>
        <w:rPr>
          <w:sz w:val="24"/>
        </w:rPr>
      </w:pPr>
      <w:r w:rsidRPr="00FF477E">
        <w:rPr>
          <w:sz w:val="24"/>
          <w:u w:val="single"/>
        </w:rPr>
        <w:t>Background Noise</w:t>
      </w:r>
      <w:r>
        <w:rPr>
          <w:sz w:val="24"/>
        </w:rPr>
        <w:t>: Color gradients are changed, circles lines, dots, etc. will be added in the background.</w:t>
      </w:r>
    </w:p>
    <w:p w:rsidR="00FF477E" w:rsidRDefault="00FF477E" w:rsidP="00FF477E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  <w:u w:val="single"/>
        </w:rPr>
        <w:t>Frontend Noise</w:t>
      </w:r>
      <w:r w:rsidRPr="00FF477E">
        <w:rPr>
          <w:sz w:val="24"/>
        </w:rPr>
        <w:t>:</w:t>
      </w:r>
      <w:r>
        <w:rPr>
          <w:sz w:val="24"/>
        </w:rPr>
        <w:t xml:space="preserve"> Font spacing, size, type, color </w:t>
      </w:r>
      <w:r w:rsidR="002F1381">
        <w:rPr>
          <w:sz w:val="24"/>
        </w:rPr>
        <w:t xml:space="preserve">and spacing </w:t>
      </w:r>
      <w:bookmarkStart w:id="0" w:name="_GoBack"/>
      <w:bookmarkEnd w:id="0"/>
      <w:r>
        <w:rPr>
          <w:sz w:val="24"/>
        </w:rPr>
        <w:t xml:space="preserve">can be manipulated </w:t>
      </w:r>
      <w:r w:rsidR="002F1381">
        <w:rPr>
          <w:sz w:val="24"/>
        </w:rPr>
        <w:t>to distort the characters.</w:t>
      </w:r>
    </w:p>
    <w:p w:rsidR="00FF477E" w:rsidRPr="00FF477E" w:rsidRDefault="00FF477E" w:rsidP="00FF477E">
      <w:pPr>
        <w:rPr>
          <w:sz w:val="24"/>
        </w:rPr>
      </w:pPr>
      <w:r>
        <w:rPr>
          <w:sz w:val="24"/>
        </w:rPr>
        <w:t>Apart from these the pixels generated can be shifted within some limit to add noise.</w:t>
      </w:r>
    </w:p>
    <w:p w:rsidR="00CC5132" w:rsidRPr="00CC5132" w:rsidRDefault="00FF477E" w:rsidP="003E3AB2">
      <w:pPr>
        <w:pStyle w:val="Heading4"/>
        <w:numPr>
          <w:ilvl w:val="0"/>
          <w:numId w:val="15"/>
        </w:numPr>
      </w:pPr>
      <w:r>
        <w:t>Validation</w:t>
      </w:r>
    </w:p>
    <w:p w:rsidR="008C718B" w:rsidRPr="008C718B" w:rsidRDefault="00FF477E" w:rsidP="00CC5132">
      <w:pPr>
        <w:rPr>
          <w:sz w:val="24"/>
        </w:rPr>
      </w:pPr>
      <w:r>
        <w:rPr>
          <w:sz w:val="24"/>
        </w:rPr>
        <w:t xml:space="preserve">The generated random </w:t>
      </w:r>
      <w:r w:rsidR="00825306">
        <w:rPr>
          <w:sz w:val="24"/>
        </w:rPr>
        <w:t xml:space="preserve">string </w:t>
      </w:r>
      <w:r>
        <w:rPr>
          <w:sz w:val="24"/>
        </w:rPr>
        <w:t>will be stored in hashed form</w:t>
      </w:r>
      <w:r w:rsidR="008C718B">
        <w:rPr>
          <w:sz w:val="24"/>
        </w:rPr>
        <w:t>.</w:t>
      </w:r>
      <w:r>
        <w:rPr>
          <w:sz w:val="24"/>
        </w:rPr>
        <w:t xml:space="preserve"> User’s input will be hashed and verified against the stored string.</w:t>
      </w:r>
    </w:p>
    <w:p w:rsidR="00CC5132" w:rsidRDefault="00FF477E" w:rsidP="003E3AB2">
      <w:pPr>
        <w:pStyle w:val="Heading4"/>
        <w:numPr>
          <w:ilvl w:val="0"/>
          <w:numId w:val="15"/>
        </w:numPr>
      </w:pPr>
      <w:r>
        <w:t>Refresh Captcha</w:t>
      </w:r>
    </w:p>
    <w:p w:rsidR="00AE76C9" w:rsidRPr="00AE76C9" w:rsidRDefault="00A14FBB" w:rsidP="00AE76C9">
      <w:pPr>
        <w:rPr>
          <w:sz w:val="24"/>
        </w:rPr>
      </w:pPr>
      <w:r>
        <w:rPr>
          <w:sz w:val="24"/>
        </w:rPr>
        <w:t>A button would be provided to generate fresh captcha, in case user fails to interpret it</w:t>
      </w:r>
      <w:r w:rsidR="00AE76C9">
        <w:rPr>
          <w:sz w:val="24"/>
        </w:rPr>
        <w:t>.</w:t>
      </w:r>
    </w:p>
    <w:p w:rsidR="008C718B" w:rsidRDefault="008C718B" w:rsidP="008C718B">
      <w:pPr>
        <w:pStyle w:val="Heading1"/>
      </w:pPr>
    </w:p>
    <w:p w:rsidR="00842E44" w:rsidRDefault="00842E44" w:rsidP="00842E44">
      <w:pPr>
        <w:pStyle w:val="Heading1"/>
      </w:pPr>
      <w:r>
        <w:t>Owned by</w:t>
      </w:r>
    </w:p>
    <w:p w:rsidR="00842E44" w:rsidRPr="008C718B" w:rsidRDefault="00842E44" w:rsidP="00842E44">
      <w:pPr>
        <w:rPr>
          <w:sz w:val="24"/>
        </w:rPr>
      </w:pPr>
      <w:r w:rsidRPr="008C718B">
        <w:rPr>
          <w:sz w:val="24"/>
        </w:rPr>
        <w:t>Aishwarya Agarwal (130101003)</w:t>
      </w:r>
    </w:p>
    <w:p w:rsidR="00842E44" w:rsidRPr="008C718B" w:rsidRDefault="00842E44" w:rsidP="00842E44">
      <w:pPr>
        <w:rPr>
          <w:sz w:val="24"/>
        </w:rPr>
      </w:pPr>
      <w:proofErr w:type="spellStart"/>
      <w:r w:rsidRPr="008C718B">
        <w:rPr>
          <w:sz w:val="24"/>
        </w:rPr>
        <w:t>Alamanda</w:t>
      </w:r>
      <w:proofErr w:type="spellEnd"/>
      <w:r w:rsidRPr="008C718B">
        <w:rPr>
          <w:sz w:val="24"/>
        </w:rPr>
        <w:t xml:space="preserve"> Nikhil </w:t>
      </w:r>
      <w:proofErr w:type="spellStart"/>
      <w:r w:rsidRPr="008C718B">
        <w:rPr>
          <w:sz w:val="24"/>
        </w:rPr>
        <w:t>Teja</w:t>
      </w:r>
      <w:proofErr w:type="spellEnd"/>
      <w:r w:rsidRPr="008C718B">
        <w:rPr>
          <w:sz w:val="24"/>
        </w:rPr>
        <w:t xml:space="preserve"> (130101005)</w:t>
      </w:r>
    </w:p>
    <w:p w:rsidR="00A63C45" w:rsidRDefault="00A63C45" w:rsidP="00A63C45">
      <w:pPr>
        <w:rPr>
          <w:sz w:val="24"/>
        </w:rPr>
      </w:pPr>
      <w:r>
        <w:rPr>
          <w:sz w:val="24"/>
        </w:rPr>
        <w:t xml:space="preserve">K </w:t>
      </w:r>
      <w:proofErr w:type="spellStart"/>
      <w:r>
        <w:rPr>
          <w:sz w:val="24"/>
        </w:rPr>
        <w:t>Sowmya</w:t>
      </w:r>
      <w:proofErr w:type="spellEnd"/>
      <w:r>
        <w:rPr>
          <w:sz w:val="24"/>
        </w:rPr>
        <w:t xml:space="preserve"> (130101028)</w:t>
      </w:r>
    </w:p>
    <w:p w:rsidR="00A63C45" w:rsidRDefault="00A63C45" w:rsidP="00A63C45">
      <w:pPr>
        <w:rPr>
          <w:sz w:val="24"/>
        </w:rPr>
      </w:pPr>
      <w:proofErr w:type="spellStart"/>
      <w:r>
        <w:rPr>
          <w:sz w:val="24"/>
        </w:rPr>
        <w:t>Kanhaiya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Rathi</w:t>
      </w:r>
      <w:proofErr w:type="spellEnd"/>
      <w:r>
        <w:rPr>
          <w:sz w:val="24"/>
        </w:rPr>
        <w:t xml:space="preserve"> (130101033)</w:t>
      </w:r>
    </w:p>
    <w:p w:rsidR="00A63C45" w:rsidRDefault="00842E44" w:rsidP="00A63C45">
      <w:pPr>
        <w:rPr>
          <w:sz w:val="24"/>
        </w:rPr>
      </w:pPr>
      <w:r w:rsidRPr="008C718B">
        <w:rPr>
          <w:sz w:val="24"/>
          <w:lang w:val="en-IN"/>
        </w:rPr>
        <w:t xml:space="preserve">Kodali </w:t>
      </w:r>
      <w:proofErr w:type="spellStart"/>
      <w:r w:rsidRPr="008C718B">
        <w:rPr>
          <w:sz w:val="24"/>
          <w:lang w:val="en-IN"/>
        </w:rPr>
        <w:t>Hari</w:t>
      </w:r>
      <w:proofErr w:type="spellEnd"/>
      <w:r w:rsidRPr="008C718B">
        <w:rPr>
          <w:sz w:val="24"/>
          <w:lang w:val="en-IN"/>
        </w:rPr>
        <w:t xml:space="preserve"> Krishna Sai (130101037)</w:t>
      </w:r>
      <w:r w:rsidR="00A63C45" w:rsidRPr="00A63C45">
        <w:rPr>
          <w:sz w:val="24"/>
        </w:rPr>
        <w:t xml:space="preserve"> </w:t>
      </w:r>
    </w:p>
    <w:p w:rsidR="00842E44" w:rsidRPr="00A63C45" w:rsidRDefault="00A63C45" w:rsidP="00842E44">
      <w:pPr>
        <w:rPr>
          <w:sz w:val="24"/>
        </w:rPr>
      </w:pPr>
      <w:proofErr w:type="spellStart"/>
      <w:r w:rsidRPr="00A63C45">
        <w:rPr>
          <w:sz w:val="24"/>
        </w:rPr>
        <w:t>K</w:t>
      </w:r>
      <w:r>
        <w:rPr>
          <w:sz w:val="24"/>
        </w:rPr>
        <w:t>othapalli</w:t>
      </w:r>
      <w:proofErr w:type="spellEnd"/>
      <w:r w:rsidRPr="00A63C45">
        <w:rPr>
          <w:sz w:val="24"/>
        </w:rPr>
        <w:t xml:space="preserve"> M</w:t>
      </w:r>
      <w:r>
        <w:rPr>
          <w:sz w:val="24"/>
        </w:rPr>
        <w:t>ohan</w:t>
      </w:r>
      <w:r w:rsidRPr="00A63C45">
        <w:rPr>
          <w:sz w:val="24"/>
        </w:rPr>
        <w:t xml:space="preserve"> S</w:t>
      </w:r>
      <w:r>
        <w:rPr>
          <w:sz w:val="24"/>
        </w:rPr>
        <w:t>ai</w:t>
      </w:r>
      <w:r w:rsidRPr="00A63C45">
        <w:rPr>
          <w:sz w:val="24"/>
        </w:rPr>
        <w:t xml:space="preserve"> K</w:t>
      </w:r>
      <w:r>
        <w:rPr>
          <w:sz w:val="24"/>
        </w:rPr>
        <w:t>rishna (130101039)</w:t>
      </w:r>
    </w:p>
    <w:p w:rsidR="00842E44" w:rsidRPr="008C718B" w:rsidRDefault="00842E44" w:rsidP="00842E44">
      <w:pPr>
        <w:rPr>
          <w:sz w:val="24"/>
          <w:lang w:val="en-IN"/>
        </w:rPr>
      </w:pPr>
      <w:proofErr w:type="spellStart"/>
      <w:r w:rsidRPr="008C718B">
        <w:rPr>
          <w:sz w:val="24"/>
          <w:lang w:val="en-IN"/>
        </w:rPr>
        <w:t>Kunal</w:t>
      </w:r>
      <w:proofErr w:type="spellEnd"/>
      <w:r w:rsidRPr="008C718B">
        <w:rPr>
          <w:sz w:val="24"/>
          <w:lang w:val="en-IN"/>
        </w:rPr>
        <w:t xml:space="preserve"> Jain (130101042)</w:t>
      </w:r>
    </w:p>
    <w:p w:rsidR="00A63C45" w:rsidRDefault="00A63C45" w:rsidP="00A63C45">
      <w:pPr>
        <w:rPr>
          <w:sz w:val="24"/>
        </w:rPr>
      </w:pPr>
      <w:proofErr w:type="spellStart"/>
      <w:r>
        <w:rPr>
          <w:sz w:val="24"/>
        </w:rPr>
        <w:t>Sudhanshu</w:t>
      </w:r>
      <w:proofErr w:type="spellEnd"/>
      <w:r>
        <w:rPr>
          <w:sz w:val="24"/>
        </w:rPr>
        <w:t xml:space="preserve"> (130101074)</w:t>
      </w:r>
    </w:p>
    <w:p w:rsidR="00A63C45" w:rsidRDefault="00A63C45" w:rsidP="00A63C45">
      <w:pPr>
        <w:rPr>
          <w:sz w:val="24"/>
        </w:rPr>
      </w:pPr>
      <w:proofErr w:type="spellStart"/>
      <w:r>
        <w:rPr>
          <w:sz w:val="24"/>
        </w:rPr>
        <w:t>Vandana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Bhanu</w:t>
      </w:r>
      <w:proofErr w:type="spellEnd"/>
      <w:r>
        <w:rPr>
          <w:sz w:val="24"/>
        </w:rPr>
        <w:t xml:space="preserve"> Prakash (130101076)</w:t>
      </w:r>
    </w:p>
    <w:p w:rsidR="007D779D" w:rsidRDefault="00842E44" w:rsidP="000D5F51">
      <w:pPr>
        <w:rPr>
          <w:sz w:val="24"/>
          <w:lang w:val="en-IN"/>
        </w:rPr>
      </w:pPr>
      <w:r w:rsidRPr="008C718B">
        <w:rPr>
          <w:sz w:val="24"/>
          <w:lang w:val="en-IN"/>
        </w:rPr>
        <w:t>Vivek Kumar (130101079)</w:t>
      </w:r>
    </w:p>
    <w:p w:rsidR="00A63C45" w:rsidRPr="008C718B" w:rsidRDefault="00A63C45" w:rsidP="000D5F51">
      <w:pPr>
        <w:rPr>
          <w:sz w:val="24"/>
        </w:rPr>
      </w:pPr>
    </w:p>
    <w:sectPr w:rsidR="00A63C45" w:rsidRPr="008C71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A0994"/>
    <w:multiLevelType w:val="hybridMultilevel"/>
    <w:tmpl w:val="4DD66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26643"/>
    <w:multiLevelType w:val="hybridMultilevel"/>
    <w:tmpl w:val="599296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C6C1E"/>
    <w:multiLevelType w:val="hybridMultilevel"/>
    <w:tmpl w:val="14E2A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CD12A93"/>
    <w:multiLevelType w:val="hybridMultilevel"/>
    <w:tmpl w:val="299A825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7C72B8"/>
    <w:multiLevelType w:val="hybridMultilevel"/>
    <w:tmpl w:val="B26EB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030CA"/>
    <w:multiLevelType w:val="hybridMultilevel"/>
    <w:tmpl w:val="FE3023F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C670B4"/>
    <w:multiLevelType w:val="hybridMultilevel"/>
    <w:tmpl w:val="C10C59A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549CF"/>
    <w:multiLevelType w:val="hybridMultilevel"/>
    <w:tmpl w:val="0966E82E"/>
    <w:lvl w:ilvl="0" w:tplc="4009001B">
      <w:start w:val="1"/>
      <w:numFmt w:val="lowerRoman"/>
      <w:lvlText w:val="%1."/>
      <w:lvlJc w:val="righ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952AEA"/>
    <w:multiLevelType w:val="hybridMultilevel"/>
    <w:tmpl w:val="48043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8464C"/>
    <w:multiLevelType w:val="hybridMultilevel"/>
    <w:tmpl w:val="1AA6D2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  <w:num w:numId="14">
    <w:abstractNumId w:val="8"/>
  </w:num>
  <w:num w:numId="15">
    <w:abstractNumId w:val="1"/>
  </w:num>
  <w:num w:numId="16">
    <w:abstractNumId w:val="7"/>
  </w:num>
  <w:num w:numId="17">
    <w:abstractNumId w:val="4"/>
  </w:num>
  <w:num w:numId="18">
    <w:abstractNumId w:val="6"/>
  </w:num>
  <w:num w:numId="19">
    <w:abstractNumId w:val="0"/>
  </w:num>
  <w:num w:numId="20">
    <w:abstractNumId w:val="9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0E"/>
    <w:rsid w:val="000D5F51"/>
    <w:rsid w:val="002B3E3B"/>
    <w:rsid w:val="002F1381"/>
    <w:rsid w:val="003E3AB2"/>
    <w:rsid w:val="0040368B"/>
    <w:rsid w:val="005C364E"/>
    <w:rsid w:val="005F54AC"/>
    <w:rsid w:val="006A41C3"/>
    <w:rsid w:val="006A4983"/>
    <w:rsid w:val="00733548"/>
    <w:rsid w:val="007D779D"/>
    <w:rsid w:val="00825306"/>
    <w:rsid w:val="008264D7"/>
    <w:rsid w:val="00842E44"/>
    <w:rsid w:val="008C718B"/>
    <w:rsid w:val="009C360D"/>
    <w:rsid w:val="00A14FBB"/>
    <w:rsid w:val="00A57D90"/>
    <w:rsid w:val="00A63C45"/>
    <w:rsid w:val="00AE76C9"/>
    <w:rsid w:val="00B25020"/>
    <w:rsid w:val="00B557DC"/>
    <w:rsid w:val="00CB770E"/>
    <w:rsid w:val="00CC5132"/>
    <w:rsid w:val="00E535A7"/>
    <w:rsid w:val="00EC1B17"/>
    <w:rsid w:val="00EF2C5C"/>
    <w:rsid w:val="00F140B0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C5DC6-6FA4-4752-8A14-F7B2007A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70E"/>
  </w:style>
  <w:style w:type="paragraph" w:styleId="Heading1">
    <w:name w:val="heading 1"/>
    <w:basedOn w:val="Normal"/>
    <w:next w:val="Normal"/>
    <w:link w:val="Heading1Char"/>
    <w:uiPriority w:val="9"/>
    <w:qFormat/>
    <w:rsid w:val="00CB77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7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7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7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77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7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7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7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7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70E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770E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70E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70E"/>
    <w:rPr>
      <w:color w:val="505046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B770E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77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77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B77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CB770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7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7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7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70E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CB770E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CB770E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CB770E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CB770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B770E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770E"/>
    <w:rPr>
      <w:i/>
      <w:iCs/>
      <w:color w:val="88361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7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70E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CB77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770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B770E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7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70E"/>
    <w:pPr>
      <w:outlineLvl w:val="9"/>
    </w:pPr>
  </w:style>
  <w:style w:type="paragraph" w:styleId="NoSpacing">
    <w:name w:val="No Spacing"/>
    <w:uiPriority w:val="1"/>
    <w:qFormat/>
    <w:rsid w:val="00CB77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CB77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hwarya%20Agarwa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713088-84E4-4576-AA90-08411FD40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347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Platform</vt:lpstr>
      <vt:lpstr>Language</vt:lpstr>
      <vt:lpstr>Problem Statement</vt:lpstr>
      <vt:lpstr>Objective</vt:lpstr>
      <vt:lpstr>Target User Group</vt:lpstr>
      <vt:lpstr>Major functionality</vt:lpstr>
      <vt:lpstr>Future Extensions</vt:lpstr>
      <vt:lpstr>Modules</vt:lpstr>
      <vt:lpstr/>
      <vt:lpstr>Owned by</vt:lpstr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Aishwarya Agarwal</dc:creator>
  <cp:keywords/>
  <cp:lastModifiedBy>Aishwarya Agarwal</cp:lastModifiedBy>
  <cp:revision>12</cp:revision>
  <dcterms:created xsi:type="dcterms:W3CDTF">2015-01-10T09:17:00Z</dcterms:created>
  <dcterms:modified xsi:type="dcterms:W3CDTF">2015-02-05T17:11:00Z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